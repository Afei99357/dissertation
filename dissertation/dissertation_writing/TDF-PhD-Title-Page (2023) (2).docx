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207CC" w14:textId="05AC32DC" w:rsidR="00B64FC2" w:rsidRDefault="008B7D63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jc w:val="center"/>
        <w:rPr>
          <w:sz w:val="24"/>
        </w:rPr>
      </w:pPr>
      <w:r>
        <w:rPr>
          <w:sz w:val="24"/>
        </w:rPr>
        <w:t>Harnessing Computational Tools and Complex Biological Data for Environmental and Health Applications</w:t>
      </w:r>
    </w:p>
    <w:p w14:paraId="3E3202F0" w14:textId="77777777" w:rsidR="00B64FC2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jc w:val="center"/>
        <w:rPr>
          <w:sz w:val="24"/>
        </w:rPr>
      </w:pPr>
    </w:p>
    <w:p w14:paraId="1FA78542" w14:textId="77777777" w:rsidR="00B64FC2" w:rsidRPr="00E61443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jc w:val="center"/>
        <w:rPr>
          <w:color w:val="FF0000"/>
          <w:sz w:val="24"/>
        </w:rPr>
      </w:pPr>
    </w:p>
    <w:p w14:paraId="78B0072B" w14:textId="77777777" w:rsidR="00B64FC2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jc w:val="center"/>
        <w:rPr>
          <w:sz w:val="24"/>
        </w:rPr>
      </w:pPr>
    </w:p>
    <w:p w14:paraId="141006CB" w14:textId="77777777" w:rsidR="00B64FC2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jc w:val="center"/>
        <w:rPr>
          <w:sz w:val="24"/>
        </w:rPr>
      </w:pPr>
      <w:r>
        <w:rPr>
          <w:sz w:val="24"/>
        </w:rPr>
        <w:t>by</w:t>
      </w:r>
    </w:p>
    <w:p w14:paraId="45E14B20" w14:textId="77777777" w:rsidR="00B64FC2" w:rsidRPr="00E61443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jc w:val="center"/>
        <w:rPr>
          <w:color w:val="FF0000"/>
          <w:sz w:val="24"/>
        </w:rPr>
      </w:pPr>
    </w:p>
    <w:p w14:paraId="6F0BD8FF" w14:textId="479E1BFF" w:rsidR="00B64FC2" w:rsidRDefault="008B7D63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jc w:val="center"/>
        <w:rPr>
          <w:sz w:val="24"/>
        </w:rPr>
      </w:pPr>
      <w:proofErr w:type="spellStart"/>
      <w:r>
        <w:rPr>
          <w:sz w:val="24"/>
        </w:rPr>
        <w:t>Yunfei</w:t>
      </w:r>
      <w:proofErr w:type="spellEnd"/>
      <w:r>
        <w:rPr>
          <w:sz w:val="24"/>
        </w:rPr>
        <w:t xml:space="preserve"> Liao</w:t>
      </w:r>
    </w:p>
    <w:p w14:paraId="3490AEB1" w14:textId="77777777" w:rsidR="00B64FC2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jc w:val="center"/>
        <w:rPr>
          <w:sz w:val="24"/>
        </w:rPr>
      </w:pPr>
    </w:p>
    <w:p w14:paraId="2D8A801D" w14:textId="77777777" w:rsidR="00B64FC2" w:rsidRPr="00E61443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jc w:val="center"/>
        <w:rPr>
          <w:color w:val="FF0000"/>
          <w:sz w:val="24"/>
        </w:rPr>
      </w:pPr>
    </w:p>
    <w:p w14:paraId="35619AC6" w14:textId="77777777" w:rsidR="00B64FC2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jc w:val="center"/>
        <w:rPr>
          <w:sz w:val="24"/>
        </w:rPr>
      </w:pPr>
    </w:p>
    <w:p w14:paraId="7C7B6748" w14:textId="77777777" w:rsidR="00B64FC2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jc w:val="center"/>
        <w:rPr>
          <w:sz w:val="24"/>
        </w:rPr>
      </w:pPr>
    </w:p>
    <w:p w14:paraId="25362EB1" w14:textId="77777777" w:rsidR="00B64FC2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jc w:val="center"/>
        <w:rPr>
          <w:sz w:val="24"/>
        </w:rPr>
      </w:pPr>
      <w:r>
        <w:rPr>
          <w:sz w:val="24"/>
        </w:rPr>
        <w:t xml:space="preserve">A </w:t>
      </w:r>
      <w:r w:rsidR="00430FEC">
        <w:rPr>
          <w:sz w:val="24"/>
        </w:rPr>
        <w:t>dissertation</w:t>
      </w:r>
      <w:r>
        <w:rPr>
          <w:sz w:val="24"/>
        </w:rPr>
        <w:t xml:space="preserve"> submitted to the faculty of </w:t>
      </w:r>
    </w:p>
    <w:p w14:paraId="2AAA079B" w14:textId="77777777" w:rsidR="00B64FC2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jc w:val="center"/>
        <w:rPr>
          <w:sz w:val="24"/>
        </w:rPr>
      </w:pPr>
      <w:r>
        <w:rPr>
          <w:sz w:val="24"/>
        </w:rPr>
        <w:t>The University of North Carolina at Charlotte</w:t>
      </w:r>
    </w:p>
    <w:p w14:paraId="57F28DD7" w14:textId="77777777" w:rsidR="00B64FC2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jc w:val="center"/>
        <w:rPr>
          <w:sz w:val="24"/>
        </w:rPr>
      </w:pPr>
      <w:r>
        <w:rPr>
          <w:sz w:val="24"/>
        </w:rPr>
        <w:t>in partial fulfillment of the requirements</w:t>
      </w:r>
    </w:p>
    <w:p w14:paraId="0F38445B" w14:textId="77777777" w:rsidR="00B64FC2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jc w:val="center"/>
        <w:rPr>
          <w:sz w:val="24"/>
        </w:rPr>
      </w:pPr>
      <w:r>
        <w:rPr>
          <w:sz w:val="24"/>
        </w:rPr>
        <w:t xml:space="preserve">for the degree of </w:t>
      </w:r>
      <w:r w:rsidR="00430FEC">
        <w:rPr>
          <w:sz w:val="24"/>
        </w:rPr>
        <w:t>Doctor of Philosophy</w:t>
      </w:r>
      <w:r>
        <w:rPr>
          <w:sz w:val="24"/>
        </w:rPr>
        <w:t xml:space="preserve"> in </w:t>
      </w:r>
    </w:p>
    <w:p w14:paraId="7CA302F7" w14:textId="483A8A83" w:rsidR="00B64FC2" w:rsidRDefault="008B7D63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jc w:val="center"/>
        <w:rPr>
          <w:sz w:val="24"/>
        </w:rPr>
      </w:pPr>
      <w:r>
        <w:rPr>
          <w:sz w:val="24"/>
        </w:rPr>
        <w:t xml:space="preserve">Bioinformatics </w:t>
      </w:r>
      <w:r w:rsidR="00020D54">
        <w:rPr>
          <w:sz w:val="24"/>
        </w:rPr>
        <w:t>and</w:t>
      </w:r>
      <w:r>
        <w:rPr>
          <w:sz w:val="24"/>
        </w:rPr>
        <w:t xml:space="preserve"> Computational Biology</w:t>
      </w:r>
    </w:p>
    <w:p w14:paraId="14B5A882" w14:textId="77777777" w:rsidR="00B64FC2" w:rsidRPr="00E61443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jc w:val="center"/>
        <w:rPr>
          <w:color w:val="FF0000"/>
          <w:sz w:val="24"/>
        </w:rPr>
      </w:pPr>
    </w:p>
    <w:p w14:paraId="180E3090" w14:textId="77777777" w:rsidR="00B64FC2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jc w:val="center"/>
        <w:rPr>
          <w:sz w:val="24"/>
        </w:rPr>
      </w:pPr>
      <w:r>
        <w:rPr>
          <w:sz w:val="24"/>
        </w:rPr>
        <w:t>Charlotte</w:t>
      </w:r>
    </w:p>
    <w:p w14:paraId="7369B3AA" w14:textId="77777777" w:rsidR="00B64FC2" w:rsidRPr="00E61443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jc w:val="center"/>
        <w:rPr>
          <w:color w:val="FF0000"/>
          <w:sz w:val="24"/>
        </w:rPr>
      </w:pPr>
    </w:p>
    <w:p w14:paraId="391E792B" w14:textId="34E80026" w:rsidR="00B64FC2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jc w:val="center"/>
        <w:rPr>
          <w:sz w:val="24"/>
        </w:rPr>
      </w:pPr>
      <w:r>
        <w:rPr>
          <w:sz w:val="24"/>
        </w:rPr>
        <w:t>20</w:t>
      </w:r>
      <w:r w:rsidR="002D6772">
        <w:rPr>
          <w:sz w:val="24"/>
        </w:rPr>
        <w:t>2</w:t>
      </w:r>
      <w:r w:rsidR="008B7D63">
        <w:rPr>
          <w:sz w:val="24"/>
        </w:rPr>
        <w:t>5</w:t>
      </w:r>
    </w:p>
    <w:p w14:paraId="611B3C90" w14:textId="77777777" w:rsidR="00B64FC2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jc w:val="center"/>
        <w:rPr>
          <w:sz w:val="24"/>
        </w:rPr>
      </w:pPr>
    </w:p>
    <w:p w14:paraId="6CEF4743" w14:textId="77777777" w:rsidR="00B64FC2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jc w:val="right"/>
        <w:rPr>
          <w:sz w:val="24"/>
        </w:rPr>
      </w:pPr>
    </w:p>
    <w:p w14:paraId="328DC535" w14:textId="77777777" w:rsidR="00B64FC2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jc w:val="right"/>
        <w:rPr>
          <w:sz w:val="24"/>
        </w:rPr>
      </w:pPr>
    </w:p>
    <w:p w14:paraId="03D36371" w14:textId="77777777" w:rsidR="00B64FC2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jc w:val="right"/>
        <w:rPr>
          <w:sz w:val="24"/>
        </w:rPr>
      </w:pPr>
    </w:p>
    <w:p w14:paraId="5F9A89B7" w14:textId="77777777" w:rsidR="00B64FC2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jc w:val="right"/>
        <w:rPr>
          <w:sz w:val="24"/>
        </w:rPr>
      </w:pPr>
    </w:p>
    <w:p w14:paraId="46A21D01" w14:textId="77777777" w:rsidR="00B64FC2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jc w:val="right"/>
        <w:rPr>
          <w:sz w:val="24"/>
        </w:rPr>
      </w:pPr>
    </w:p>
    <w:p w14:paraId="543F7BF0" w14:textId="77777777" w:rsidR="00B64FC2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3825"/>
          <w:tab w:val="left" w:pos="4320"/>
          <w:tab w:val="left" w:pos="5040"/>
          <w:tab w:val="left" w:pos="540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5CB415BA" w14:textId="2564CF4A" w:rsidR="00B64FC2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rPr>
          <w:sz w:val="24"/>
        </w:rPr>
      </w:pPr>
    </w:p>
    <w:p w14:paraId="03B255D8" w14:textId="77777777" w:rsidR="00B64FC2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Approved by:</w:t>
      </w:r>
    </w:p>
    <w:p w14:paraId="6B93E7B4" w14:textId="77777777" w:rsidR="00B64FC2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rPr>
          <w:sz w:val="24"/>
        </w:rPr>
      </w:pPr>
    </w:p>
    <w:p w14:paraId="242CD2FD" w14:textId="77777777" w:rsidR="00B64FC2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rPr>
          <w:sz w:val="24"/>
        </w:rPr>
      </w:pPr>
    </w:p>
    <w:p w14:paraId="66A6EB48" w14:textId="77777777" w:rsidR="00B64FC2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ind w:firstLine="5040"/>
        <w:rPr>
          <w:sz w:val="24"/>
        </w:rPr>
      </w:pPr>
      <w:r>
        <w:rPr>
          <w:sz w:val="24"/>
        </w:rPr>
        <w:t>______________________________</w:t>
      </w:r>
    </w:p>
    <w:p w14:paraId="2C9D0BEA" w14:textId="40EE1D33" w:rsidR="00B64FC2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ind w:firstLine="5040"/>
        <w:rPr>
          <w:sz w:val="24"/>
        </w:rPr>
      </w:pPr>
      <w:r>
        <w:rPr>
          <w:sz w:val="24"/>
        </w:rPr>
        <w:t xml:space="preserve">Dr. </w:t>
      </w:r>
      <w:r w:rsidR="008B7D63">
        <w:rPr>
          <w:sz w:val="24"/>
        </w:rPr>
        <w:t>Elizabeth Cooper</w:t>
      </w:r>
    </w:p>
    <w:p w14:paraId="1FDED2EC" w14:textId="77777777" w:rsidR="00B64FC2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rPr>
          <w:sz w:val="24"/>
        </w:rPr>
      </w:pPr>
    </w:p>
    <w:p w14:paraId="424E6314" w14:textId="77777777" w:rsidR="00B64FC2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rPr>
          <w:sz w:val="24"/>
        </w:rPr>
      </w:pPr>
    </w:p>
    <w:p w14:paraId="543BCAB5" w14:textId="77777777" w:rsidR="00B64FC2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ind w:firstLine="5040"/>
        <w:rPr>
          <w:sz w:val="24"/>
        </w:rPr>
      </w:pPr>
      <w:r>
        <w:rPr>
          <w:sz w:val="24"/>
        </w:rPr>
        <w:t>______________________________</w:t>
      </w:r>
    </w:p>
    <w:p w14:paraId="14DC76CB" w14:textId="0B95B9CE" w:rsidR="00B64FC2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ind w:firstLine="5040"/>
        <w:rPr>
          <w:sz w:val="24"/>
        </w:rPr>
      </w:pPr>
      <w:r>
        <w:rPr>
          <w:sz w:val="24"/>
        </w:rPr>
        <w:t xml:space="preserve">Dr. </w:t>
      </w:r>
      <w:r w:rsidR="008B7D63">
        <w:rPr>
          <w:sz w:val="24"/>
        </w:rPr>
        <w:t>Anthony Fodor</w:t>
      </w:r>
    </w:p>
    <w:p w14:paraId="68C618F1" w14:textId="77777777" w:rsidR="00B64FC2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rPr>
          <w:sz w:val="24"/>
        </w:rPr>
      </w:pPr>
    </w:p>
    <w:p w14:paraId="12B7D588" w14:textId="77777777" w:rsidR="00B64FC2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rPr>
          <w:sz w:val="24"/>
        </w:rPr>
      </w:pPr>
    </w:p>
    <w:p w14:paraId="31877F2D" w14:textId="77777777" w:rsidR="00B64FC2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ind w:firstLine="5040"/>
        <w:rPr>
          <w:sz w:val="24"/>
        </w:rPr>
      </w:pPr>
      <w:r>
        <w:rPr>
          <w:sz w:val="24"/>
        </w:rPr>
        <w:t>______________________________</w:t>
      </w:r>
    </w:p>
    <w:p w14:paraId="3626A0BD" w14:textId="4FAB8D92" w:rsidR="00B64FC2" w:rsidRDefault="00B64FC2" w:rsidP="00B64FC2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ind w:firstLine="5040"/>
        <w:rPr>
          <w:sz w:val="24"/>
        </w:rPr>
      </w:pPr>
      <w:r>
        <w:rPr>
          <w:sz w:val="24"/>
        </w:rPr>
        <w:t xml:space="preserve">Dr. </w:t>
      </w:r>
      <w:r w:rsidR="008B7D63">
        <w:rPr>
          <w:sz w:val="24"/>
        </w:rPr>
        <w:t>Denis Jacob Machado</w:t>
      </w:r>
    </w:p>
    <w:p w14:paraId="02F13FC4" w14:textId="77777777" w:rsidR="00430B10" w:rsidRDefault="00430B10"/>
    <w:p w14:paraId="7A2C55A3" w14:textId="77777777" w:rsidR="008B7D63" w:rsidRDefault="008B7D63"/>
    <w:p w14:paraId="4ED1F335" w14:textId="77777777" w:rsidR="008B7D63" w:rsidRDefault="008B7D63" w:rsidP="008B7D63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ind w:firstLine="5040"/>
        <w:rPr>
          <w:sz w:val="24"/>
        </w:rPr>
      </w:pPr>
      <w:r>
        <w:rPr>
          <w:sz w:val="24"/>
        </w:rPr>
        <w:t>______________________________</w:t>
      </w:r>
    </w:p>
    <w:p w14:paraId="676C1384" w14:textId="6117B93C" w:rsidR="008B7D63" w:rsidRDefault="008B7D63" w:rsidP="008B7D63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</w:tabs>
        <w:ind w:firstLine="5040"/>
        <w:rPr>
          <w:sz w:val="24"/>
        </w:rPr>
      </w:pPr>
      <w:r>
        <w:rPr>
          <w:sz w:val="24"/>
        </w:rPr>
        <w:t xml:space="preserve">Dr. </w:t>
      </w:r>
      <w:r>
        <w:rPr>
          <w:sz w:val="24"/>
        </w:rPr>
        <w:t>Razvan Bunescu</w:t>
      </w:r>
    </w:p>
    <w:p w14:paraId="0D1DE474" w14:textId="77777777" w:rsidR="008B7D63" w:rsidRDefault="008B7D63"/>
    <w:sectPr w:rsidR="008B7D63" w:rsidSect="00B64FC2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57E0D" w14:textId="77777777" w:rsidR="003835AB" w:rsidRDefault="003835AB" w:rsidP="008B7D63">
      <w:r>
        <w:separator/>
      </w:r>
    </w:p>
  </w:endnote>
  <w:endnote w:type="continuationSeparator" w:id="0">
    <w:p w14:paraId="5BCC3C15" w14:textId="77777777" w:rsidR="003835AB" w:rsidRDefault="003835AB" w:rsidP="008B7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90A4E" w14:textId="77777777" w:rsidR="003835AB" w:rsidRDefault="003835AB" w:rsidP="008B7D63">
      <w:r>
        <w:separator/>
      </w:r>
    </w:p>
  </w:footnote>
  <w:footnote w:type="continuationSeparator" w:id="0">
    <w:p w14:paraId="02D20D93" w14:textId="77777777" w:rsidR="003835AB" w:rsidRDefault="003835AB" w:rsidP="008B7D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49A2"/>
    <w:rsid w:val="00020D54"/>
    <w:rsid w:val="000E32E6"/>
    <w:rsid w:val="00154196"/>
    <w:rsid w:val="001C36A5"/>
    <w:rsid w:val="002B1BF0"/>
    <w:rsid w:val="002D6772"/>
    <w:rsid w:val="002D7E0A"/>
    <w:rsid w:val="0032674B"/>
    <w:rsid w:val="00365A1B"/>
    <w:rsid w:val="003835AB"/>
    <w:rsid w:val="003A77E1"/>
    <w:rsid w:val="00430B10"/>
    <w:rsid w:val="00430FEC"/>
    <w:rsid w:val="00841838"/>
    <w:rsid w:val="008B7D63"/>
    <w:rsid w:val="008F2417"/>
    <w:rsid w:val="0092279E"/>
    <w:rsid w:val="00A318AA"/>
    <w:rsid w:val="00B64FC2"/>
    <w:rsid w:val="00B741C7"/>
    <w:rsid w:val="00B95DF2"/>
    <w:rsid w:val="00DE49A2"/>
    <w:rsid w:val="00F5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B6C5"/>
  <w15:docId w15:val="{DE1B436B-D684-48A8-AC0A-D70562D7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Arial" w:cs="Times New Roman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FC2"/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2B1BF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F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F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7D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D63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8B7D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D63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perez.UNCCHARLOTTE-NT\Local%20Settings\Temporary%20Internet%20Files\Content.Outlook\HWSVDHAN\PhD%20Title%20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Settings\anperez.UNCCHARLOTTE-NT\Local Settings\Temporary Internet Files\Content.Outlook\HWSVDHAN\PhD Title Page.dotx</Template>
  <TotalTime>7</TotalTime>
  <Pages>1</Pages>
  <Words>87</Words>
  <Characters>523</Characters>
  <Application>Microsoft Office Word</Application>
  <DocSecurity>0</DocSecurity>
  <Lines>11</Lines>
  <Paragraphs>6</Paragraphs>
  <ScaleCrop>false</ScaleCrop>
  <Company>UNC Charlotte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anperez</dc:creator>
  <cp:keywords/>
  <dc:description/>
  <cp:lastModifiedBy>Yunfei Liao</cp:lastModifiedBy>
  <cp:revision>5</cp:revision>
  <cp:lastPrinted>2012-07-06T16:09:00Z</cp:lastPrinted>
  <dcterms:created xsi:type="dcterms:W3CDTF">2012-07-06T20:40:00Z</dcterms:created>
  <dcterms:modified xsi:type="dcterms:W3CDTF">2025-03-17T01:33:00Z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0c0534dee8166c40e2b563d19a1faf59e387eed3df85c9f610c544e8ee644f7c</vt:lpwstr>
  </property>
</Properties>
</file>